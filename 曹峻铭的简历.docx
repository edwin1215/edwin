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340" w:type="dxa"/>
        <w:tblInd w:w="142" w:type="dxa"/>
        <w:tbl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"/>
        <w:gridCol w:w="262"/>
        <w:gridCol w:w="6662"/>
        <w:gridCol w:w="4111"/>
      </w:tblGrid>
      <w:tr w:rsidR="00D67256" w:rsidRPr="007D67ED" w:rsidTr="00DA5DCA">
        <w:trPr>
          <w:trHeight w:hRule="exact" w:val="443"/>
        </w:trPr>
        <w:tc>
          <w:tcPr>
            <w:tcW w:w="305" w:type="dxa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6924" w:type="dxa"/>
            <w:gridSpan w:val="2"/>
            <w:shd w:val="clear" w:color="auto" w:fill="FFFFFF" w:themeFill="background1"/>
          </w:tcPr>
          <w:p w:rsidR="00F558B4" w:rsidRPr="00475A47" w:rsidRDefault="00F558B4" w:rsidP="00475A47">
            <w:pPr>
              <w:spacing w:line="0" w:lineRule="atLeast"/>
              <w:rPr>
                <w:rFonts w:ascii="微软雅黑" w:eastAsia="微软雅黑" w:hAnsi="微软雅黑"/>
                <w:color w:val="0B628B"/>
                <w:sz w:val="16"/>
              </w:rPr>
            </w:pPr>
          </w:p>
        </w:tc>
        <w:tc>
          <w:tcPr>
            <w:tcW w:w="4111" w:type="dxa"/>
            <w:shd w:val="clear" w:color="auto" w:fill="ECEDEF"/>
          </w:tcPr>
          <w:p w:rsidR="00F558B4" w:rsidRPr="00475A47" w:rsidRDefault="00F558B4" w:rsidP="00475A47">
            <w:pPr>
              <w:spacing w:line="0" w:lineRule="atLeast"/>
              <w:jc w:val="center"/>
              <w:rPr>
                <w:rFonts w:ascii="微软雅黑" w:eastAsia="微软雅黑" w:hAnsi="微软雅黑"/>
                <w:noProof/>
                <w:sz w:val="16"/>
              </w:rPr>
            </w:pPr>
          </w:p>
        </w:tc>
      </w:tr>
      <w:tr w:rsidR="00936197" w:rsidRPr="007D67ED" w:rsidTr="00D42BDB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:rsidR="00936197" w:rsidRPr="00475A47" w:rsidRDefault="00936197" w:rsidP="00D42BDB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936197" w:rsidRPr="00475A47" w:rsidRDefault="00936197" w:rsidP="00D42BDB">
            <w:pPr>
              <w:rPr>
                <w:rFonts w:ascii="微软雅黑" w:eastAsia="微软雅黑" w:hAnsi="微软雅黑" w:hint="eastAsia"/>
                <w:b/>
                <w:color w:val="0B628B"/>
                <w:sz w:val="44"/>
              </w:rPr>
            </w:pPr>
            <w:r>
              <w:rPr>
                <w:rFonts w:ascii="微软雅黑" w:eastAsia="微软雅黑" w:hAnsi="微软雅黑" w:hint="eastAsia"/>
                <w:b/>
                <w:color w:val="0B628B"/>
                <w:sz w:val="44"/>
              </w:rPr>
              <w:t>曹峻铭</w:t>
            </w:r>
          </w:p>
          <w:p w:rsidR="00936197" w:rsidRPr="00475A47" w:rsidRDefault="00936197" w:rsidP="00D42BDB">
            <w:pPr>
              <w:spacing w:line="400" w:lineRule="exact"/>
              <w:rPr>
                <w:rFonts w:ascii="微软雅黑" w:eastAsia="微软雅黑" w:hAnsi="微软雅黑" w:hint="eastAsia"/>
                <w:b/>
                <w:color w:val="0B628B"/>
                <w:sz w:val="36"/>
              </w:rPr>
            </w:pPr>
            <w:r w:rsidRPr="003C45C3">
              <w:rPr>
                <w:rFonts w:ascii="微软雅黑" w:eastAsia="微软雅黑" w:hAnsi="微软雅黑" w:hint="eastAsia"/>
                <w:b/>
                <w:color w:val="808080" w:themeColor="background1" w:themeShade="80"/>
                <w:sz w:val="36"/>
              </w:rPr>
              <w:t>高级java</w:t>
            </w:r>
            <w:r w:rsidRPr="003C45C3">
              <w:rPr>
                <w:rFonts w:ascii="微软雅黑" w:eastAsia="微软雅黑" w:hAnsi="微软雅黑"/>
                <w:b/>
                <w:color w:val="808080" w:themeColor="background1" w:themeShade="80"/>
                <w:sz w:val="36"/>
              </w:rPr>
              <w:t>工程师</w:t>
            </w:r>
          </w:p>
          <w:p w:rsidR="00936197" w:rsidRPr="00CD053B" w:rsidRDefault="00936197" w:rsidP="00936197">
            <w:pPr>
              <w:numPr>
                <w:ilvl w:val="0"/>
                <w:numId w:val="1"/>
              </w:num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93619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对互联网相关技术有这浓厚的兴趣，热爱编程，喜欢深入探查技术内幕。做事认真、有良好的沟通能力。</w:t>
            </w:r>
          </w:p>
          <w:p w:rsidR="00936197" w:rsidRPr="003A0E22" w:rsidRDefault="00936197" w:rsidP="00D42BDB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 w:hint="eastAsia"/>
                <w:b/>
                <w:color w:val="1888A7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710464" behindDoc="0" locked="0" layoutInCell="1" allowOverlap="1" wp14:anchorId="430CFA2F" wp14:editId="63E6BFAE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49530</wp:posOffset>
                  </wp:positionV>
                  <wp:extent cx="396000" cy="396000"/>
                  <wp:effectExtent l="0" t="0" r="4445" b="4445"/>
                  <wp:wrapNone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1" layoutInCell="1" allowOverlap="1" wp14:anchorId="2654518D" wp14:editId="0BC951D0">
                      <wp:simplePos x="0" y="0"/>
                      <wp:positionH relativeFrom="column">
                        <wp:posOffset>2992120</wp:posOffset>
                      </wp:positionH>
                      <wp:positionV relativeFrom="paragraph">
                        <wp:posOffset>300355</wp:posOffset>
                      </wp:positionV>
                      <wp:extent cx="993140" cy="0"/>
                      <wp:effectExtent l="0" t="0" r="35560" b="19050"/>
                      <wp:wrapNone/>
                      <wp:docPr id="10" name="直线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14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51CEFB" id="直线连接符 2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3.65pt" to="313.8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专业技能</w:t>
            </w:r>
            <w:r w:rsidRPr="001A5E2D">
              <w:rPr>
                <w:rFonts w:ascii="微软雅黑" w:eastAsia="微软雅黑" w:hAnsi="微软雅黑"/>
                <w:b/>
                <w:color w:val="0B628B"/>
              </w:rPr>
              <w:t>PROFESSIONAL SKILLS</w:t>
            </w:r>
          </w:p>
          <w:p w:rsidR="00505152" w:rsidRDefault="00505152" w:rsidP="00D42BDB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Java</w:t>
            </w:r>
          </w:p>
          <w:p w:rsidR="00505152" w:rsidRDefault="00887D42" w:rsidP="00505152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理解OOP的设计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原则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熟练使用常用的设计模式</w:t>
            </w:r>
          </w:p>
          <w:p w:rsidR="00887D42" w:rsidRPr="00FE278D" w:rsidRDefault="00026944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</w:t>
            </w:r>
            <w:r w:rsidR="00887D4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jvm的高级特性</w:t>
            </w:r>
            <w:r w:rsidR="00887D4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</w:t>
            </w:r>
            <w:r w:rsidR="00887D4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原理</w:t>
            </w:r>
            <w:r w:rsidR="00887D4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887D42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java内存</w:t>
            </w:r>
            <w:r w:rsidR="00887D42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区域</w:t>
            </w:r>
            <w:r w:rsidR="00FE278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、内存</w:t>
            </w:r>
            <w:r w:rsidR="00FE278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分配策略、垃圾回收</w:t>
            </w:r>
            <w:r w:rsidR="00FE278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机制、</w:t>
            </w:r>
            <w:r w:rsidR="00FE278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类的加载机制</w:t>
            </w:r>
            <w:r w:rsidR="00FE278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 w:rsidR="00FE278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内存模型</w:t>
            </w:r>
            <w:r w:rsidR="00FE278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及线程安全</w:t>
            </w:r>
            <w:r w:rsidR="00FE278D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</w:t>
            </w:r>
            <w:r w:rsidR="00FE278D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锁</w:t>
            </w:r>
            <w:r w:rsidR="000E3D4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原理</w:t>
            </w:r>
            <w:r w:rsidR="000E3D49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与</w:t>
            </w:r>
            <w:r w:rsidR="000E3D4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实现</w:t>
            </w:r>
            <w:r w:rsidR="00CE02E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</w:p>
          <w:p w:rsidR="00FE278D" w:rsidRPr="003B3CA4" w:rsidRDefault="00936197" w:rsidP="003B3CA4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S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pring</w:t>
            </w:r>
          </w:p>
          <w:p w:rsidR="00FE278D" w:rsidRDefault="00026944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理解</w:t>
            </w:r>
            <w:r w:rsidR="00CE02E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S</w:t>
            </w:r>
            <w:r w:rsidR="00CE02E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pring容器</w:t>
            </w:r>
            <w:r w:rsidR="00CE02E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CE02E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生命周期</w:t>
            </w:r>
            <w:r w:rsidR="00CE02E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 w:rsidR="003B3CA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熟悉</w:t>
            </w:r>
            <w:r w:rsidR="00CE02E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be</w:t>
            </w:r>
            <w:r w:rsidR="00CE02E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an的注入</w:t>
            </w:r>
            <w:r w:rsidR="00CE02E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方式</w:t>
            </w:r>
            <w:r w:rsidR="00CE02E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与原理</w:t>
            </w:r>
          </w:p>
          <w:p w:rsidR="00CE02E3" w:rsidRDefault="00026944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</w:t>
            </w:r>
            <w:r w:rsidR="003B3CA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S</w:t>
            </w:r>
            <w:r w:rsidR="003B3CA4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pring AOP</w:t>
            </w:r>
            <w:r w:rsidR="003B3CA4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的</w:t>
            </w:r>
            <w:r w:rsidR="00AE413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原理</w:t>
            </w:r>
            <w:r w:rsidR="00AE413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</w:t>
            </w:r>
            <w:r w:rsidR="003B3CA4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实现</w:t>
            </w:r>
            <w:r w:rsidR="00AE4137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方式</w:t>
            </w:r>
            <w:r w:rsidR="003B3CA4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及</w:t>
            </w:r>
            <w:r w:rsidR="00CE02E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S</w:t>
            </w:r>
            <w:r w:rsidR="00CE02E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pring</w:t>
            </w:r>
            <w:r w:rsidR="00CE02E3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对</w:t>
            </w:r>
            <w:r w:rsidR="00CE02E3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事务的管理</w:t>
            </w:r>
          </w:p>
          <w:p w:rsidR="002242E1" w:rsidRPr="00FE278D" w:rsidRDefault="002242E1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熟练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使用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Spring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XML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与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注解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编程</w:t>
            </w:r>
          </w:p>
          <w:p w:rsidR="00FE278D" w:rsidRDefault="00936197" w:rsidP="00FE278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M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ysql</w:t>
            </w:r>
            <w:r w:rsidR="00D74825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（innoDB</w:t>
            </w:r>
            <w:r w:rsidR="00D74825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）</w:t>
            </w:r>
          </w:p>
          <w:p w:rsidR="00936197" w:rsidRDefault="009F3B7A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</w:t>
            </w:r>
            <w:r w:rsidR="00D74825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innoD</w:t>
            </w:r>
            <w:r w:rsidR="00B37619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B</w:t>
            </w:r>
            <w:r w:rsidR="00B3761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体系</w:t>
            </w:r>
            <w:r w:rsidR="00B37619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架构与</w:t>
            </w:r>
            <w:r w:rsidR="00B37619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工作</w:t>
            </w:r>
            <w:r w:rsidR="00B37619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方式</w:t>
            </w:r>
          </w:p>
          <w:p w:rsidR="00B37619" w:rsidRDefault="00B37619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innoDB索引的原理与实现</w:t>
            </w:r>
          </w:p>
          <w:p w:rsidR="00B37619" w:rsidRPr="00FE278D" w:rsidRDefault="00B37619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innoDB事务与锁的原理</w:t>
            </w:r>
          </w:p>
          <w:p w:rsidR="00FE278D" w:rsidRDefault="00936197" w:rsidP="00FE278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R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edis</w:t>
            </w:r>
          </w:p>
          <w:p w:rsidR="00936197" w:rsidRDefault="00D74825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redis的各类型存储的数据结构</w:t>
            </w:r>
          </w:p>
          <w:p w:rsidR="00D74825" w:rsidRDefault="00C74D58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熟悉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redis数据同步机制</w:t>
            </w:r>
          </w:p>
          <w:p w:rsidR="00C74D58" w:rsidRPr="00FE278D" w:rsidRDefault="00C74D58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了解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sentinel</w:t>
            </w:r>
          </w:p>
          <w:p w:rsidR="00FE278D" w:rsidRDefault="00936197" w:rsidP="00FE278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Zookeeper</w:t>
            </w:r>
          </w:p>
          <w:p w:rsidR="00936197" w:rsidRPr="00FE278D" w:rsidRDefault="00026944" w:rsidP="00FE278D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理解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分布式一致性原理，掌握</w:t>
            </w:r>
            <w:r w:rsidR="00715CB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P</w:t>
            </w:r>
            <w:r w:rsidR="00715CB8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axos协议</w:t>
            </w:r>
            <w:r w:rsidR="00715CB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ab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协议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aft协议、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ossip协议</w:t>
            </w:r>
            <w:r w:rsidR="00715CB8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</w:p>
          <w:p w:rsidR="00FE278D" w:rsidRDefault="00C775E5" w:rsidP="00FE278D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Elasticsearch</w:t>
            </w:r>
          </w:p>
          <w:p w:rsidR="00D74825" w:rsidRPr="00FE278D" w:rsidRDefault="00715CB8" w:rsidP="00D7482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熟练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使用es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进行索引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查询与</w:t>
            </w:r>
          </w:p>
          <w:p w:rsidR="00D74825" w:rsidRDefault="00D74825" w:rsidP="00D74825">
            <w:pPr>
              <w:tabs>
                <w:tab w:val="center" w:pos="880"/>
              </w:tabs>
              <w:spacing w:beforeLines="100" w:before="326" w:line="300" w:lineRule="exact"/>
              <w:ind w:rightChars="73" w:right="175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数据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结构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与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算法</w:t>
            </w:r>
          </w:p>
          <w:p w:rsidR="00D74825" w:rsidRDefault="00D74825" w:rsidP="00D74825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常用的数据结构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线性结构、树形结构、hash结构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等</w:t>
            </w:r>
          </w:p>
          <w:p w:rsidR="00936197" w:rsidRPr="00F071EB" w:rsidRDefault="00D74825" w:rsidP="00F071EB">
            <w:pPr>
              <w:pStyle w:val="a9"/>
              <w:numPr>
                <w:ilvl w:val="0"/>
                <w:numId w:val="3"/>
              </w:numPr>
              <w:tabs>
                <w:tab w:val="center" w:pos="880"/>
              </w:tabs>
              <w:spacing w:beforeLines="30" w:before="97" w:line="300" w:lineRule="exact"/>
              <w:ind w:left="176" w:rightChars="73" w:right="175" w:firstLineChars="0" w:hanging="17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掌握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常用的排序算法，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二分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、快排、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堆排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等</w:t>
            </w:r>
            <w:bookmarkStart w:id="0" w:name="_GoBack"/>
            <w:bookmarkEnd w:id="0"/>
          </w:p>
        </w:tc>
        <w:tc>
          <w:tcPr>
            <w:tcW w:w="4111" w:type="dxa"/>
            <w:shd w:val="clear" w:color="auto" w:fill="ECEDEF"/>
          </w:tcPr>
          <w:p w:rsidR="00936197" w:rsidRDefault="00936197" w:rsidP="00D42BDB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B63088E" wp14:editId="214C1C9C">
                  <wp:extent cx="1839527" cy="1855470"/>
                  <wp:effectExtent l="0" t="0" r="8890" b="0"/>
                  <wp:docPr id="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27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36197" w:rsidRPr="003A0E22" w:rsidRDefault="00936197" w:rsidP="00D42BDB">
            <w:pPr>
              <w:spacing w:beforeLines="100" w:before="326" w:line="560" w:lineRule="exact"/>
              <w:ind w:leftChars="400" w:left="960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11488" behindDoc="0" locked="0" layoutInCell="1" allowOverlap="1" wp14:anchorId="7FF24B3C" wp14:editId="0D3D305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290830</wp:posOffset>
                  </wp:positionV>
                  <wp:extent cx="264953" cy="264953"/>
                  <wp:effectExtent l="0" t="0" r="0" b="0"/>
                  <wp:wrapNone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北京市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朝阳区建外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大街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12号</w:t>
            </w:r>
          </w:p>
          <w:p w:rsidR="00936197" w:rsidRPr="003A0E22" w:rsidRDefault="00936197" w:rsidP="00D42BDB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12512" behindDoc="0" locked="0" layoutInCell="1" allowOverlap="1" wp14:anchorId="7F7430AD" wp14:editId="277C4A18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18519271873</w:t>
            </w:r>
          </w:p>
          <w:p w:rsidR="00936197" w:rsidRDefault="00936197" w:rsidP="00D42BDB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13536" behindDoc="0" locked="0" layoutInCell="1" allowOverlap="1" wp14:anchorId="66334E43" wp14:editId="594E4E7C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137160</wp:posOffset>
                  </wp:positionV>
                  <wp:extent cx="264953" cy="264953"/>
                  <wp:effectExtent l="0" t="0" r="0" b="0"/>
                  <wp:wrapNone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supercjm1215@163</w:t>
            </w:r>
            <w:r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.com</w:t>
            </w:r>
          </w:p>
          <w:p w:rsidR="00936197" w:rsidRDefault="00936197" w:rsidP="00D42BDB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14560" behindDoc="0" locked="0" layoutInCell="1" allowOverlap="1" wp14:anchorId="2C25C556" wp14:editId="4010495C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沈阳市</w:t>
            </w:r>
          </w:p>
          <w:p w:rsidR="00936197" w:rsidRPr="003A0E22" w:rsidRDefault="00936197" w:rsidP="00D42BDB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15584" behindDoc="0" locked="0" layoutInCell="1" allowOverlap="1" wp14:anchorId="4BDB3573" wp14:editId="339E4D40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1988.2.2</w:t>
            </w:r>
          </w:p>
          <w:p w:rsidR="00936197" w:rsidRPr="001E2C21" w:rsidRDefault="00936197" w:rsidP="00D42BDB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B066D3C" wp14:editId="20998099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404495</wp:posOffset>
                      </wp:positionV>
                      <wp:extent cx="241300" cy="0"/>
                      <wp:effectExtent l="0" t="0" r="25400" b="19050"/>
                      <wp:wrapNone/>
                      <wp:docPr id="13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ADDF9B" id="直线连接符 5" o:spid="_x0000_s1026" style="position:absolute;left:0;text-align:lef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1.85pt" to="176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" strokecolor="#a5a5a5 [2092]" strokeweight="1pt">
                      <v:stroke joinstyle="miter"/>
                    </v:line>
                  </w:pict>
                </mc:Fallback>
              </mc:AlternateContent>
            </w:r>
            <w:r w:rsidRPr="003A0E22">
              <w:rPr>
                <w:rFonts w:ascii="微软雅黑" w:eastAsia="微软雅黑" w:hAnsi="微软雅黑"/>
                <w:b/>
                <w:color w:val="0B628B"/>
              </w:rPr>
              <w:t>教育背景EDUCATION</w:t>
            </w:r>
          </w:p>
          <w:p w:rsidR="00936197" w:rsidRDefault="00936197" w:rsidP="00D42BDB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长春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工业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软件工程 </w:t>
            </w:r>
          </w:p>
          <w:p w:rsidR="00936197" w:rsidRPr="00AF3024" w:rsidRDefault="00936197" w:rsidP="00D42BDB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2007.9-2009.6</w:t>
            </w:r>
          </w:p>
          <w:p w:rsidR="00936197" w:rsidRPr="00576A7E" w:rsidRDefault="00936197" w:rsidP="00D42BDB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BE73357" wp14:editId="2FA96E91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417815</wp:posOffset>
                      </wp:positionV>
                      <wp:extent cx="769561" cy="0"/>
                      <wp:effectExtent l="0" t="0" r="18415" b="25400"/>
                      <wp:wrapNone/>
                      <wp:docPr id="14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C41E0B" id="直线连接符 9" o:spid="_x0000_s1026" style="position:absolute;left:0;text-align:lef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05pt,32.9pt" to="176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" strokecolor="#a5a5a5 [209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荣誉</w:t>
            </w:r>
            <w:r>
              <w:rPr>
                <w:rFonts w:ascii="微软雅黑" w:eastAsia="微软雅黑" w:hAnsi="微软雅黑"/>
                <w:b/>
                <w:color w:val="0B628B"/>
              </w:rPr>
              <w:t>A</w: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WARDS</w:t>
            </w:r>
          </w:p>
          <w:p w:rsidR="00936197" w:rsidRPr="00AF3024" w:rsidRDefault="00936197" w:rsidP="00D42BDB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校级优秀学生干事</w:t>
            </w:r>
          </w:p>
          <w:p w:rsidR="00936197" w:rsidRPr="00AF3024" w:rsidRDefault="00936197" w:rsidP="00D42BDB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院级优秀学生干事</w:t>
            </w:r>
          </w:p>
          <w:p w:rsidR="00936197" w:rsidRPr="00AF3024" w:rsidRDefault="00936197" w:rsidP="00D42BDB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优秀学习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奖学金三等奖</w:t>
            </w:r>
          </w:p>
          <w:p w:rsidR="00936197" w:rsidRPr="00AF3024" w:rsidRDefault="00936197" w:rsidP="00D42BDB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2013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优秀团支书</w:t>
            </w:r>
          </w:p>
          <w:p w:rsidR="00936197" w:rsidRPr="00F558B4" w:rsidRDefault="00936197" w:rsidP="00D42BDB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2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2012</w:t>
            </w: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全国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数学建模比赛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二等奖</w:t>
            </w:r>
          </w:p>
        </w:tc>
      </w:tr>
      <w:tr w:rsidR="00D67256" w:rsidRPr="007D67ED" w:rsidTr="00DA5DCA">
        <w:trPr>
          <w:trHeight w:hRule="exact" w:val="15451"/>
        </w:trPr>
        <w:tc>
          <w:tcPr>
            <w:tcW w:w="567" w:type="dxa"/>
            <w:gridSpan w:val="2"/>
            <w:shd w:val="clear" w:color="auto" w:fill="FFFFFF" w:themeFill="background1"/>
          </w:tcPr>
          <w:p w:rsidR="00F558B4" w:rsidRPr="00936197" w:rsidRDefault="00F558B4" w:rsidP="007D67ED">
            <w:pPr>
              <w:rPr>
                <w:rFonts w:ascii="微软雅黑" w:eastAsia="微软雅黑" w:hAnsi="微软雅黑"/>
                <w:b/>
                <w:color w:val="0B628B"/>
                <w:sz w:val="44"/>
              </w:rPr>
            </w:pPr>
          </w:p>
        </w:tc>
        <w:tc>
          <w:tcPr>
            <w:tcW w:w="6662" w:type="dxa"/>
            <w:shd w:val="clear" w:color="auto" w:fill="FFFFFF" w:themeFill="background1"/>
          </w:tcPr>
          <w:p w:rsidR="008D3FF5" w:rsidRPr="003A0E22" w:rsidRDefault="008D3FF5" w:rsidP="008D3FF5">
            <w:pPr>
              <w:tabs>
                <w:tab w:val="center" w:pos="880"/>
              </w:tabs>
              <w:spacing w:beforeLines="100" w:before="326" w:line="300" w:lineRule="exact"/>
              <w:ind w:rightChars="73" w:right="175" w:firstLineChars="279" w:firstLine="670"/>
              <w:rPr>
                <w:rFonts w:ascii="微软雅黑" w:eastAsia="微软雅黑" w:hAnsi="微软雅黑"/>
                <w:color w:val="1888A7"/>
                <w:sz w:val="18"/>
                <w:szCs w:val="18"/>
              </w:rPr>
            </w:pPr>
            <w:r w:rsidRPr="00C3616E">
              <w:rPr>
                <w:rFonts w:ascii="微软雅黑" w:eastAsia="微软雅黑" w:hAnsi="微软雅黑"/>
                <w:b/>
                <w:noProof/>
                <w:color w:val="0B628B"/>
              </w:rPr>
              <w:drawing>
                <wp:anchor distT="0" distB="0" distL="114300" distR="114300" simplePos="0" relativeHeight="251718656" behindDoc="0" locked="0" layoutInCell="1" allowOverlap="1" wp14:anchorId="4388E5D6" wp14:editId="75E60966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45720</wp:posOffset>
                  </wp:positionV>
                  <wp:extent cx="396000" cy="396000"/>
                  <wp:effectExtent l="0" t="0" r="10795" b="10795"/>
                  <wp:wrapNone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0E22">
              <w:rPr>
                <w:rFonts w:ascii="微软雅黑" w:eastAsia="微软雅黑" w:hAnsi="微软雅黑"/>
                <w:b/>
                <w:noProof/>
                <w:color w:val="0B628B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1" layoutInCell="1" allowOverlap="1" wp14:anchorId="150372E9" wp14:editId="405C1B01">
                      <wp:simplePos x="0" y="0"/>
                      <wp:positionH relativeFrom="column">
                        <wp:posOffset>2532380</wp:posOffset>
                      </wp:positionH>
                      <wp:positionV relativeFrom="paragraph">
                        <wp:posOffset>302260</wp:posOffset>
                      </wp:positionV>
                      <wp:extent cx="1457960" cy="0"/>
                      <wp:effectExtent l="0" t="0" r="15240" b="25400"/>
                      <wp:wrapNone/>
                      <wp:docPr id="47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5796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4DD79" id="直线连接符 1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9.4pt,23.8pt" to="314.2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" strokecolor="#a5a5a5 [2092]" strokeweight="1pt">
                      <v:stroke joinstyle="miter"/>
                      <w10:anchorlock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工作</w:t>
            </w:r>
            <w:r w:rsidRPr="003A0E22">
              <w:rPr>
                <w:rFonts w:ascii="微软雅黑" w:eastAsia="微软雅黑" w:hAnsi="微软雅黑"/>
                <w:b/>
                <w:color w:val="0B628B"/>
              </w:rPr>
              <w:t>经历JOB EXPERIENCE</w:t>
            </w:r>
          </w:p>
          <w:p w:rsidR="00576A7E" w:rsidRPr="008D3FF5" w:rsidRDefault="00576A7E" w:rsidP="008D3FF5">
            <w:pPr>
              <w:tabs>
                <w:tab w:val="center" w:pos="880"/>
              </w:tabs>
              <w:spacing w:beforeLines="30" w:before="97" w:line="300" w:lineRule="exact"/>
              <w:ind w:rightChars="73" w:right="175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</w:p>
        </w:tc>
        <w:tc>
          <w:tcPr>
            <w:tcW w:w="4111" w:type="dxa"/>
            <w:shd w:val="clear" w:color="auto" w:fill="ECEDEF"/>
          </w:tcPr>
          <w:p w:rsidR="00F558B4" w:rsidRDefault="00DD5BBF" w:rsidP="00942C51">
            <w:pPr>
              <w:jc w:val="center"/>
              <w:rPr>
                <w:rFonts w:ascii="微软雅黑" w:eastAsia="微软雅黑" w:hAnsi="微软雅黑"/>
              </w:rPr>
            </w:pPr>
            <w:r w:rsidRPr="00DD5BBF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51217F40" wp14:editId="7104E788">
                  <wp:extent cx="1839527" cy="1855470"/>
                  <wp:effectExtent l="0" t="0" r="8890" b="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527" cy="185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558B4" w:rsidRPr="003A0E22" w:rsidRDefault="00665338" w:rsidP="00E22CD1">
            <w:pPr>
              <w:spacing w:beforeLines="100" w:before="326" w:line="560" w:lineRule="exact"/>
              <w:ind w:leftChars="400" w:left="960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98176" behindDoc="0" locked="0" layoutInCell="1" allowOverlap="1" wp14:anchorId="59C23D49" wp14:editId="775CE11E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290830</wp:posOffset>
                  </wp:positionV>
                  <wp:extent cx="264953" cy="264953"/>
                  <wp:effectExtent l="0" t="0" r="0" b="0"/>
                  <wp:wrapNone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北京市</w:t>
            </w:r>
            <w:r w:rsidR="003878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朝阳区建外</w:t>
            </w:r>
            <w:r w:rsidR="003878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大街</w:t>
            </w:r>
            <w:r w:rsidR="003878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12号</w:t>
            </w:r>
          </w:p>
          <w:p w:rsidR="00F558B4" w:rsidRPr="003A0E22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699200" behindDoc="0" locked="0" layoutInCell="1" allowOverlap="1" wp14:anchorId="5BC7DD9E" wp14:editId="3B443C0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142240</wp:posOffset>
                  </wp:positionV>
                  <wp:extent cx="264953" cy="264953"/>
                  <wp:effectExtent l="0" t="0" r="0" b="0"/>
                  <wp:wrapNone/>
                  <wp:docPr id="37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78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18519271873</w:t>
            </w:r>
          </w:p>
          <w:p w:rsidR="00F558B4" w:rsidRDefault="00665338" w:rsidP="00E22CD1">
            <w:pPr>
              <w:spacing w:before="100" w:line="560" w:lineRule="exact"/>
              <w:ind w:leftChars="400" w:left="960" w:rightChars="132" w:right="317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0224" behindDoc="0" locked="0" layoutInCell="1" allowOverlap="1" wp14:anchorId="3AAED9BA" wp14:editId="40BFB8D3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137160</wp:posOffset>
                  </wp:positionV>
                  <wp:extent cx="264953" cy="264953"/>
                  <wp:effectExtent l="0" t="0" r="0" b="0"/>
                  <wp:wrapNone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78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supercjm1215@163</w:t>
            </w:r>
            <w:r w:rsidR="00F558B4" w:rsidRPr="003A0E22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.com</w:t>
            </w:r>
          </w:p>
          <w:p w:rsidR="00F558B4" w:rsidRDefault="00665338" w:rsidP="00E22CD1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1248" behindDoc="0" locked="0" layoutInCell="1" allowOverlap="1" wp14:anchorId="3749C051" wp14:editId="63FE38C7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132080</wp:posOffset>
                  </wp:positionV>
                  <wp:extent cx="264953" cy="264953"/>
                  <wp:effectExtent l="0" t="0" r="0" b="0"/>
                  <wp:wrapNone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781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辽宁省 沈阳市</w:t>
            </w:r>
          </w:p>
          <w:p w:rsidR="00AF3024" w:rsidRPr="003A0E22" w:rsidRDefault="00665338" w:rsidP="00AF3024">
            <w:pPr>
              <w:spacing w:before="100" w:line="560" w:lineRule="exact"/>
              <w:ind w:leftChars="400" w:left="96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665338">
              <w:rPr>
                <w:rFonts w:ascii="微软雅黑" w:eastAsia="微软雅黑" w:hAnsi="微软雅黑"/>
                <w:noProof/>
                <w:color w:val="7F7F7F" w:themeColor="text1" w:themeTint="80"/>
                <w:sz w:val="20"/>
                <w:szCs w:val="20"/>
              </w:rPr>
              <w:drawing>
                <wp:anchor distT="0" distB="0" distL="114300" distR="114300" simplePos="0" relativeHeight="251702272" behindDoc="0" locked="0" layoutInCell="1" allowOverlap="1" wp14:anchorId="040F95F3" wp14:editId="00E3ABC0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127000</wp:posOffset>
                  </wp:positionV>
                  <wp:extent cx="264953" cy="264953"/>
                  <wp:effectExtent l="0" t="0" r="0" b="0"/>
                  <wp:wrapNone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53" cy="26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58B4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19</w:t>
            </w:r>
            <w:r w:rsidR="0038781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88.2.2</w:t>
            </w:r>
          </w:p>
          <w:p w:rsidR="00F558B4" w:rsidRPr="001E2C21" w:rsidRDefault="00F558B4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17556E" wp14:editId="263554C6">
                      <wp:simplePos x="0" y="0"/>
                      <wp:positionH relativeFrom="column">
                        <wp:posOffset>2000250</wp:posOffset>
                      </wp:positionH>
                      <wp:positionV relativeFrom="paragraph">
                        <wp:posOffset>404495</wp:posOffset>
                      </wp:positionV>
                      <wp:extent cx="241300" cy="0"/>
                      <wp:effectExtent l="0" t="0" r="25400" b="19050"/>
                      <wp:wrapNone/>
                      <wp:docPr id="5" name="直线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3D07D" id="直线连接符 5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1.85pt" to="176.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" strokecolor="#a5a5a5 [2092]" strokeweight="1pt">
                      <v:stroke joinstyle="miter"/>
                    </v:line>
                  </w:pict>
                </mc:Fallback>
              </mc:AlternateContent>
            </w:r>
            <w:r w:rsidR="008256DC" w:rsidRPr="003A0E22">
              <w:rPr>
                <w:rFonts w:ascii="微软雅黑" w:eastAsia="微软雅黑" w:hAnsi="微软雅黑"/>
                <w:b/>
                <w:color w:val="0B628B"/>
              </w:rPr>
              <w:t>教育背景EDUCATION</w:t>
            </w:r>
          </w:p>
          <w:p w:rsidR="00F558B4" w:rsidRDefault="00160E36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长春</w:t>
            </w:r>
            <w:r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>工业</w:t>
            </w:r>
            <w:r w:rsidRPr="00CD053B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2"/>
              </w:rPr>
              <w:t xml:space="preserve">大学 软件工程 </w:t>
            </w:r>
            <w:r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2"/>
              </w:rPr>
              <w:t>大专</w:t>
            </w:r>
          </w:p>
          <w:p w:rsidR="00160E36" w:rsidRPr="00AF3024" w:rsidRDefault="00160E36" w:rsidP="00F558B4">
            <w:pPr>
              <w:spacing w:line="300" w:lineRule="exact"/>
              <w:ind w:leftChars="193" w:left="463"/>
              <w:jc w:val="left"/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2007.9-2009.6</w:t>
            </w:r>
          </w:p>
          <w:p w:rsidR="00F558B4" w:rsidRPr="00576A7E" w:rsidRDefault="00576A7E" w:rsidP="00AF3024">
            <w:pPr>
              <w:tabs>
                <w:tab w:val="center" w:pos="880"/>
              </w:tabs>
              <w:spacing w:beforeLines="150" w:before="489" w:afterLines="100" w:after="326" w:line="300" w:lineRule="exact"/>
              <w:ind w:leftChars="193" w:left="463" w:rightChars="73" w:right="175"/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</w:pPr>
            <w:r w:rsidRPr="00F558B4">
              <w:rPr>
                <w:rFonts w:ascii="微软雅黑" w:eastAsia="微软雅黑" w:hAnsi="微软雅黑"/>
                <w:b/>
                <w:noProof/>
                <w:color w:val="0B628B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EC08DE5" wp14:editId="2C1055B8">
                      <wp:simplePos x="0" y="0"/>
                      <wp:positionH relativeFrom="column">
                        <wp:posOffset>1473835</wp:posOffset>
                      </wp:positionH>
                      <wp:positionV relativeFrom="paragraph">
                        <wp:posOffset>417815</wp:posOffset>
                      </wp:positionV>
                      <wp:extent cx="769561" cy="0"/>
                      <wp:effectExtent l="0" t="0" r="18415" b="25400"/>
                      <wp:wrapNone/>
                      <wp:docPr id="9" name="直线连接符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9561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0A5244" id="直线连接符 9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05pt,32.9pt" to="176.65pt,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" strokecolor="#a5a5a5 [2092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0B628B"/>
              </w:rPr>
              <w:t>荣誉</w:t>
            </w:r>
            <w:r>
              <w:rPr>
                <w:rFonts w:ascii="微软雅黑" w:eastAsia="微软雅黑" w:hAnsi="微软雅黑"/>
                <w:b/>
                <w:color w:val="0B628B"/>
              </w:rPr>
              <w:t>A</w:t>
            </w:r>
            <w:r w:rsidR="00AF3024">
              <w:rPr>
                <w:rFonts w:ascii="微软雅黑" w:eastAsia="微软雅黑" w:hAnsi="微软雅黑" w:hint="eastAsia"/>
                <w:b/>
                <w:color w:val="0B628B"/>
              </w:rPr>
              <w:t>WARDS</w:t>
            </w:r>
          </w:p>
          <w:p w:rsidR="00F558B4" w:rsidRPr="00AF3024" w:rsidRDefault="00576A7E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>2014</w:t>
            </w:r>
            <w:r w:rsidR="00AF3024"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="00AF3024"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校级优秀学生干事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院级优秀学生干事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2014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优秀学习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奖学金三等奖</w:t>
            </w:r>
          </w:p>
          <w:p w:rsidR="00AF3024" w:rsidRPr="00AF3024" w:rsidRDefault="00AF3024" w:rsidP="00AF3024">
            <w:pPr>
              <w:spacing w:line="400" w:lineRule="exact"/>
              <w:ind w:leftChars="193" w:left="463"/>
              <w:jc w:val="left"/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</w:pP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2013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校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优秀团支书</w:t>
            </w:r>
          </w:p>
          <w:p w:rsidR="00AF3024" w:rsidRPr="00F558B4" w:rsidRDefault="00AF3024" w:rsidP="00AF3024">
            <w:pPr>
              <w:spacing w:line="400" w:lineRule="exact"/>
              <w:ind w:leftChars="193" w:left="463"/>
              <w:jc w:val="left"/>
              <w:rPr>
                <w:rFonts w:ascii="微软雅黑" w:eastAsia="微软雅黑" w:hAnsi="微软雅黑"/>
                <w:color w:val="595959" w:themeColor="text1" w:themeTint="A6"/>
                <w:sz w:val="21"/>
                <w:szCs w:val="22"/>
              </w:rPr>
            </w:pPr>
            <w:r w:rsidRPr="00AF3024">
              <w:rPr>
                <w:rFonts w:ascii="微软雅黑" w:eastAsia="微软雅黑" w:hAnsi="微软雅黑" w:hint="eastAsia"/>
                <w:color w:val="595959" w:themeColor="text1" w:themeTint="A6"/>
                <w:sz w:val="20"/>
                <w:szCs w:val="20"/>
              </w:rPr>
              <w:t>2012</w:t>
            </w:r>
            <w:r w:rsidRPr="00AF3024">
              <w:rPr>
                <w:rFonts w:ascii="微软雅黑" w:eastAsia="微软雅黑" w:hAnsi="微软雅黑"/>
                <w:color w:val="595959" w:themeColor="text1" w:themeTint="A6"/>
                <w:sz w:val="20"/>
                <w:szCs w:val="20"/>
              </w:rPr>
              <w:t xml:space="preserve">  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全国</w:t>
            </w:r>
            <w:r w:rsidRPr="00AF3024">
              <w:rPr>
                <w:rFonts w:ascii="Microsoft YaHei UI" w:eastAsia="Microsoft YaHei UI" w:hAnsi="Microsoft YaHei UI"/>
                <w:color w:val="595959" w:themeColor="text1" w:themeTint="A6"/>
                <w:kern w:val="0"/>
                <w:sz w:val="20"/>
                <w:szCs w:val="20"/>
              </w:rPr>
              <w:t>数学建模比赛</w:t>
            </w:r>
            <w:r w:rsidRPr="00AF3024">
              <w:rPr>
                <w:rFonts w:ascii="Microsoft YaHei UI" w:eastAsia="Microsoft YaHei UI" w:hAnsi="Microsoft YaHei UI" w:hint="eastAsia"/>
                <w:color w:val="595959" w:themeColor="text1" w:themeTint="A6"/>
                <w:kern w:val="0"/>
                <w:sz w:val="20"/>
                <w:szCs w:val="20"/>
              </w:rPr>
              <w:t>二等奖</w:t>
            </w:r>
          </w:p>
        </w:tc>
      </w:tr>
    </w:tbl>
    <w:p w:rsidR="00993A11" w:rsidRPr="00942C51" w:rsidRDefault="00993A11" w:rsidP="00942C51">
      <w:pPr>
        <w:spacing w:line="6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942C51" w:rsidSect="00D67256">
      <w:pgSz w:w="11900" w:h="16840"/>
      <w:pgMar w:top="425" w:right="198" w:bottom="259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B7F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8683E"/>
    <w:multiLevelType w:val="hybridMultilevel"/>
    <w:tmpl w:val="2D4295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A66933"/>
    <w:multiLevelType w:val="hybridMultilevel"/>
    <w:tmpl w:val="48B8383E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A951BDB"/>
    <w:multiLevelType w:val="hybridMultilevel"/>
    <w:tmpl w:val="676AE3CE"/>
    <w:lvl w:ilvl="0" w:tplc="4508D5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818"/>
    <w:rsid w:val="0002656A"/>
    <w:rsid w:val="00026944"/>
    <w:rsid w:val="000E3D49"/>
    <w:rsid w:val="000F1ED3"/>
    <w:rsid w:val="00160E36"/>
    <w:rsid w:val="00161F8D"/>
    <w:rsid w:val="00166B50"/>
    <w:rsid w:val="001A2D02"/>
    <w:rsid w:val="001A5E2D"/>
    <w:rsid w:val="001B499E"/>
    <w:rsid w:val="001E2C21"/>
    <w:rsid w:val="002242E1"/>
    <w:rsid w:val="00226F90"/>
    <w:rsid w:val="002843FC"/>
    <w:rsid w:val="00290217"/>
    <w:rsid w:val="002C5195"/>
    <w:rsid w:val="002F6598"/>
    <w:rsid w:val="00346D9D"/>
    <w:rsid w:val="00387818"/>
    <w:rsid w:val="003A0E22"/>
    <w:rsid w:val="003B3CA4"/>
    <w:rsid w:val="003C45C3"/>
    <w:rsid w:val="00422651"/>
    <w:rsid w:val="004537F5"/>
    <w:rsid w:val="00475A47"/>
    <w:rsid w:val="004806E2"/>
    <w:rsid w:val="004C175F"/>
    <w:rsid w:val="00505152"/>
    <w:rsid w:val="00576A7E"/>
    <w:rsid w:val="00665338"/>
    <w:rsid w:val="00685C9E"/>
    <w:rsid w:val="006D6B3A"/>
    <w:rsid w:val="006D7E3D"/>
    <w:rsid w:val="00715CB8"/>
    <w:rsid w:val="00775803"/>
    <w:rsid w:val="007A5F24"/>
    <w:rsid w:val="007D67ED"/>
    <w:rsid w:val="008031F0"/>
    <w:rsid w:val="008256DC"/>
    <w:rsid w:val="00845040"/>
    <w:rsid w:val="00887D42"/>
    <w:rsid w:val="008D3FF5"/>
    <w:rsid w:val="008E3894"/>
    <w:rsid w:val="00936197"/>
    <w:rsid w:val="00942C51"/>
    <w:rsid w:val="00993A11"/>
    <w:rsid w:val="009B5257"/>
    <w:rsid w:val="009E39C8"/>
    <w:rsid w:val="009F3B7A"/>
    <w:rsid w:val="00A9090B"/>
    <w:rsid w:val="00AE4137"/>
    <w:rsid w:val="00AF06BF"/>
    <w:rsid w:val="00AF3024"/>
    <w:rsid w:val="00B03249"/>
    <w:rsid w:val="00B37619"/>
    <w:rsid w:val="00C3616E"/>
    <w:rsid w:val="00C366D9"/>
    <w:rsid w:val="00C74D58"/>
    <w:rsid w:val="00C775E5"/>
    <w:rsid w:val="00CB4071"/>
    <w:rsid w:val="00CD00A6"/>
    <w:rsid w:val="00CD053B"/>
    <w:rsid w:val="00CE02E3"/>
    <w:rsid w:val="00D54C85"/>
    <w:rsid w:val="00D67256"/>
    <w:rsid w:val="00D74825"/>
    <w:rsid w:val="00DA5DCA"/>
    <w:rsid w:val="00DD5BBF"/>
    <w:rsid w:val="00DD70BF"/>
    <w:rsid w:val="00DF2689"/>
    <w:rsid w:val="00E22CD1"/>
    <w:rsid w:val="00E86A3A"/>
    <w:rsid w:val="00EA1339"/>
    <w:rsid w:val="00F071EB"/>
    <w:rsid w:val="00F379CE"/>
    <w:rsid w:val="00F44B45"/>
    <w:rsid w:val="00F558B4"/>
    <w:rsid w:val="00FA1982"/>
    <w:rsid w:val="00FE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81C1"/>
  <w15:chartTrackingRefBased/>
  <w15:docId w15:val="{C7D70248-2B75-4F32-811E-5C678990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CB407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B4071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54C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7\AppData\Roaming\Microsoft\Templates\&#20135;&#21697;&#36816;&#33829;&#31616;&#21382;-&#27431;&#32654;&#39118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97DC32-8CDF-451D-BC4D-11AD24D2E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产品运营简历-欧美风-应届.dotx</Template>
  <TotalTime>113</TotalTime>
  <Pages>2</Pages>
  <Words>142</Words>
  <Characters>815</Characters>
  <Application>Microsoft Office Word</Application>
  <DocSecurity>0</DocSecurity>
  <Lines>6</Lines>
  <Paragraphs>1</Paragraphs>
  <ScaleCrop>false</ScaleCrop>
  <Company>Microsoft IT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曹峻铭</cp:lastModifiedBy>
  <cp:revision>35</cp:revision>
  <cp:lastPrinted>2015-11-24T03:17:00Z</cp:lastPrinted>
  <dcterms:created xsi:type="dcterms:W3CDTF">2017-10-12T05:37:00Z</dcterms:created>
  <dcterms:modified xsi:type="dcterms:W3CDTF">2017-10-12T07:50:00Z</dcterms:modified>
</cp:coreProperties>
</file>